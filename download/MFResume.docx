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Mahrus Ferdous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 100 Lexington Ave, Central Islip, 11722 | Cell: (631) 820-5879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mahrusferdous@gmail.com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highlight w:val="white"/>
            <w:u w:val="single"/>
            <w:rtl w:val="0"/>
          </w:rPr>
          <w:t xml:space="preserve">https://github.com/mahrusferdous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and experienced in various fields listed below, willing to pursue a position where I can Implement my technical and developing abilities to create software and assist the team while enhancing my developing abilities.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Entry | Time Cap Labs - Farmingdale, NY                                                           </w:t>
        <w:tab/>
        <w:t xml:space="preserve">April 2021 - Present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every inventory related to packaging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all data requires for the inventory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and keep track of all data includes packaging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with team to resolve any issue involves in the department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QA Associate | Ascent Pharmaceutical - Central Islip, NY</w:t>
        <w:tab/>
        <w:tab/>
        <w:tab/>
        <w:t xml:space="preserve">     June 2020 - November 2020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Reviewed, analyzed, and identified gaps and issues in technical documentation and corrected them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the product owner and understood the quality requirements to verify they were documented correctly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and mentored junior team members and helped them understand technical documentation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the team to resolve any technical issues that arose and appropriately solve them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QC Inspector | Broadridge - Brentwood, NY </w:t>
        <w:tab/>
        <w:tab/>
        <w:tab/>
        <w:tab/>
        <w:tab/>
        <w:t xml:space="preserve">       February 2019 - May 2020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Verified the quality of the materials against the requirements provided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stakeholders to ensure the product quality met the required threshold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new and junior team members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the team to prepare a report and sent them to the technical supervisor regularly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</w:rPr>
        <w:sectPr>
          <w:pgSz w:h="15840" w:w="12240" w:orient="portrait"/>
          <w:pgMar w:bottom="990" w:top="1170" w:left="1080" w:right="10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CSS, Bootstrap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jQuery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SQL, NoSQL-MongoDB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990" w:top="117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and Python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college completion in Computer Science in Suffolk Community College 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Intermediate Java, and Data structure and algorithm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Development Bootcamp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Java OOP, HTML, CSS, JS, Mongo, Node, SQL and Python. 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Jira, Confluence and worked in Scrum Agile like environment and develop software with vanilla Java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90" w:top="117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hrusferdous@gmail.com" TargetMode="External"/><Relationship Id="rId7" Type="http://schemas.openxmlformats.org/officeDocument/2006/relationships/hyperlink" Target="https://github.com/mahrusferd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